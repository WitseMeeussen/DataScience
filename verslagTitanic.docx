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5DBD0ABD" w14:textId="77777777" w:rsidTr="00836A35">
        <w:trPr>
          <w:trHeight w:hRule="exact" w:val="6804"/>
        </w:trPr>
        <w:tc>
          <w:tcPr>
            <w:tcW w:w="8901" w:type="dxa"/>
            <w:gridSpan w:val="2"/>
          </w:tcPr>
          <w:p w14:paraId="5F4E6672" w14:textId="77777777" w:rsidR="008F571F" w:rsidRPr="003467A3" w:rsidRDefault="008F571F" w:rsidP="00B006D5"/>
        </w:tc>
      </w:tr>
      <w:tr w:rsidR="008F571F" w:rsidRPr="003467A3" w14:paraId="6AF45A5E" w14:textId="77777777" w:rsidTr="00836A35">
        <w:trPr>
          <w:trHeight w:hRule="exact" w:val="2778"/>
        </w:trPr>
        <w:tc>
          <w:tcPr>
            <w:tcW w:w="8901" w:type="dxa"/>
            <w:gridSpan w:val="2"/>
            <w:tcMar>
              <w:top w:w="567" w:type="dxa"/>
              <w:bottom w:w="567" w:type="dxa"/>
            </w:tcMar>
            <w:vAlign w:val="center"/>
          </w:tcPr>
          <w:p w14:paraId="3851E102" w14:textId="4F4ABF3E" w:rsidR="008F571F" w:rsidRPr="009B3755" w:rsidRDefault="00EC459C" w:rsidP="00B006D5">
            <w:pPr>
              <w:pStyle w:val="Cover-titel"/>
              <w:rPr>
                <w:caps w:val="0"/>
                <w:szCs w:val="36"/>
              </w:rPr>
            </w:pPr>
            <w:r>
              <w:rPr>
                <w:caps w:val="0"/>
                <w:szCs w:val="36"/>
                <w:lang w:val="en-US"/>
              </w:rPr>
              <w:t>Titanic dataset</w:t>
            </w:r>
          </w:p>
          <w:p w14:paraId="3831D63B" w14:textId="46B8BC9B" w:rsidR="008F571F" w:rsidRPr="009B3755" w:rsidRDefault="00EC459C" w:rsidP="00B006D5">
            <w:pPr>
              <w:pStyle w:val="Cover-ondertitel"/>
              <w:rPr>
                <w:b w:val="0"/>
                <w:szCs w:val="36"/>
              </w:rPr>
            </w:pPr>
            <w:r>
              <w:rPr>
                <w:b w:val="0"/>
                <w:szCs w:val="36"/>
              </w:rPr>
              <w:t xml:space="preserve"> </w:t>
            </w:r>
            <w:r w:rsidR="00FD311D">
              <w:rPr>
                <w:b w:val="0"/>
                <w:szCs w:val="36"/>
              </w:rPr>
              <w:t>Verslag</w:t>
            </w:r>
          </w:p>
        </w:tc>
      </w:tr>
      <w:tr w:rsidR="008F571F" w:rsidRPr="00D23087" w14:paraId="66D185DB" w14:textId="77777777" w:rsidTr="00836A35">
        <w:trPr>
          <w:trHeight w:val="1134"/>
        </w:trPr>
        <w:tc>
          <w:tcPr>
            <w:tcW w:w="4044" w:type="dxa"/>
            <w:vMerge w:val="restart"/>
            <w:tcMar>
              <w:right w:w="284" w:type="dxa"/>
            </w:tcMar>
            <w:vAlign w:val="bottom"/>
          </w:tcPr>
          <w:p w14:paraId="3B3BA62F" w14:textId="3850915F" w:rsidR="008F571F" w:rsidRDefault="00EC459C" w:rsidP="00B006D5">
            <w:pPr>
              <w:pStyle w:val="Cover-namen"/>
              <w:rPr>
                <w:b/>
                <w:color w:val="F04C25"/>
                <w:szCs w:val="18"/>
              </w:rPr>
            </w:pPr>
            <w:proofErr w:type="spellStart"/>
            <w:r>
              <w:rPr>
                <w:b/>
                <w:color w:val="F04C25"/>
                <w:szCs w:val="18"/>
              </w:rPr>
              <w:t>Witse</w:t>
            </w:r>
            <w:proofErr w:type="spellEnd"/>
            <w:r>
              <w:rPr>
                <w:b/>
                <w:color w:val="F04C25"/>
                <w:szCs w:val="18"/>
              </w:rPr>
              <w:t xml:space="preserve"> </w:t>
            </w:r>
            <w:proofErr w:type="spellStart"/>
            <w:r>
              <w:rPr>
                <w:b/>
                <w:color w:val="F04C25"/>
                <w:szCs w:val="18"/>
              </w:rPr>
              <w:t>Meeussen</w:t>
            </w:r>
            <w:proofErr w:type="spellEnd"/>
          </w:p>
          <w:p w14:paraId="05E5B0D7" w14:textId="1B98E2B8" w:rsidR="00EC459C" w:rsidRPr="00EC459C" w:rsidRDefault="00EC459C" w:rsidP="00B006D5">
            <w:pPr>
              <w:pStyle w:val="Cover-namen"/>
              <w:rPr>
                <w:b/>
                <w:bCs/>
                <w:color w:val="F04C25"/>
                <w:szCs w:val="18"/>
              </w:rPr>
            </w:pPr>
            <w:r w:rsidRPr="00EC459C">
              <w:rPr>
                <w:b/>
                <w:bCs/>
                <w:color w:val="F04C25"/>
                <w:szCs w:val="18"/>
              </w:rPr>
              <w:t>Thomas De Dobbeleer</w:t>
            </w:r>
          </w:p>
          <w:p w14:paraId="533E62A4" w14:textId="26784E0A" w:rsidR="00EC459C" w:rsidRPr="00EC459C" w:rsidRDefault="00EC459C" w:rsidP="00B006D5">
            <w:pPr>
              <w:pStyle w:val="Cover-namen"/>
              <w:rPr>
                <w:b/>
                <w:bCs/>
                <w:color w:val="F04C25"/>
                <w:szCs w:val="18"/>
              </w:rPr>
            </w:pPr>
            <w:r w:rsidRPr="00EC459C">
              <w:rPr>
                <w:b/>
                <w:bCs/>
                <w:color w:val="F04C25"/>
                <w:szCs w:val="18"/>
              </w:rPr>
              <w:t>Klaas Eelen</w:t>
            </w:r>
          </w:p>
          <w:p w14:paraId="7A633169" w14:textId="77777777" w:rsidR="008F571F" w:rsidRPr="000B4456" w:rsidRDefault="008F571F" w:rsidP="00B006D5">
            <w:pPr>
              <w:pStyle w:val="Cover-namen"/>
              <w:rPr>
                <w:szCs w:val="18"/>
              </w:rPr>
            </w:pPr>
          </w:p>
        </w:tc>
        <w:tc>
          <w:tcPr>
            <w:tcW w:w="4857" w:type="dxa"/>
            <w:vAlign w:val="bottom"/>
          </w:tcPr>
          <w:p w14:paraId="4A6B8F44" w14:textId="27241BB7" w:rsidR="008F571F" w:rsidRPr="0002748F" w:rsidRDefault="00EC459C" w:rsidP="00B006D5">
            <w:pPr>
              <w:pStyle w:val="Cover-opleiding"/>
              <w:rPr>
                <w:lang w:val="nl-BE"/>
              </w:rPr>
            </w:pPr>
            <w:r>
              <w:rPr>
                <w:lang w:val="nl-BE"/>
              </w:rPr>
              <w:t xml:space="preserve">Data </w:t>
            </w:r>
            <w:proofErr w:type="spellStart"/>
            <w:r>
              <w:rPr>
                <w:lang w:val="nl-BE"/>
              </w:rPr>
              <w:t>Science</w:t>
            </w:r>
            <w:proofErr w:type="spellEnd"/>
          </w:p>
          <w:p w14:paraId="1B6402F1" w14:textId="77777777" w:rsidR="008F571F" w:rsidRPr="00D23087" w:rsidRDefault="008F571F" w:rsidP="00B006D5">
            <w:pPr>
              <w:pStyle w:val="Cover-afstudeerrichting"/>
            </w:pPr>
          </w:p>
        </w:tc>
      </w:tr>
      <w:tr w:rsidR="008F571F" w:rsidRPr="00D23087" w14:paraId="1415CCC0" w14:textId="77777777" w:rsidTr="00836A35">
        <w:tc>
          <w:tcPr>
            <w:tcW w:w="4044" w:type="dxa"/>
            <w:vMerge/>
          </w:tcPr>
          <w:p w14:paraId="0F090624" w14:textId="77777777" w:rsidR="008F571F" w:rsidRPr="00D23087" w:rsidRDefault="008F571F" w:rsidP="00B006D5"/>
        </w:tc>
        <w:tc>
          <w:tcPr>
            <w:tcW w:w="4857"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836A35">
        <w:tc>
          <w:tcPr>
            <w:tcW w:w="4044" w:type="dxa"/>
            <w:vMerge/>
          </w:tcPr>
          <w:p w14:paraId="235C93F4" w14:textId="77777777" w:rsidR="008F571F" w:rsidRPr="003467A3" w:rsidRDefault="008F571F" w:rsidP="00B006D5"/>
        </w:tc>
        <w:tc>
          <w:tcPr>
            <w:tcW w:w="4857" w:type="dxa"/>
            <w:tcMar>
              <w:top w:w="0" w:type="dxa"/>
              <w:bottom w:w="851" w:type="dxa"/>
            </w:tcMar>
          </w:tcPr>
          <w:p w14:paraId="31A4C5F1" w14:textId="400885CF" w:rsidR="008F571F" w:rsidRPr="003467A3" w:rsidRDefault="002A3280" w:rsidP="00B006D5">
            <w:pPr>
              <w:pStyle w:val="Cover-academiejaarcampus"/>
            </w:pPr>
            <w:r>
              <w:t xml:space="preserve">Academiejaar </w:t>
            </w:r>
            <w:r w:rsidR="00A12A6F">
              <w:t>20</w:t>
            </w:r>
            <w:r w:rsidR="00EC459C">
              <w:t>21</w:t>
            </w:r>
            <w:r w:rsidR="00A12A6F">
              <w:t>-20</w:t>
            </w:r>
            <w:r w:rsidR="00EC459C">
              <w:t>22</w:t>
            </w:r>
          </w:p>
          <w:p w14:paraId="194A8146"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86087156"/>
      <w:r>
        <w:lastRenderedPageBreak/>
        <w:t>Inhoudstafel</w:t>
      </w:r>
      <w:bookmarkEnd w:id="0"/>
      <w:bookmarkEnd w:id="1"/>
    </w:p>
    <w:p w14:paraId="2F9E4D53" w14:textId="2F94CC94" w:rsidR="00682451" w:rsidRDefault="00CE42F1">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86087156" w:history="1">
        <w:r w:rsidR="00682451" w:rsidRPr="00835F97">
          <w:rPr>
            <w:rStyle w:val="Hyperlink"/>
            <w:noProof/>
          </w:rPr>
          <w:t>Inhoudstafel</w:t>
        </w:r>
        <w:r w:rsidR="00682451">
          <w:rPr>
            <w:noProof/>
            <w:webHidden/>
          </w:rPr>
          <w:tab/>
        </w:r>
        <w:r w:rsidR="00682451">
          <w:rPr>
            <w:noProof/>
            <w:webHidden/>
          </w:rPr>
          <w:fldChar w:fldCharType="begin"/>
        </w:r>
        <w:r w:rsidR="00682451">
          <w:rPr>
            <w:noProof/>
            <w:webHidden/>
          </w:rPr>
          <w:instrText xml:space="preserve"> PAGEREF _Toc86087156 \h </w:instrText>
        </w:r>
        <w:r w:rsidR="00682451">
          <w:rPr>
            <w:noProof/>
            <w:webHidden/>
          </w:rPr>
        </w:r>
        <w:r w:rsidR="00682451">
          <w:rPr>
            <w:noProof/>
            <w:webHidden/>
          </w:rPr>
          <w:fldChar w:fldCharType="separate"/>
        </w:r>
        <w:r w:rsidR="00682451">
          <w:rPr>
            <w:noProof/>
            <w:webHidden/>
          </w:rPr>
          <w:t>3</w:t>
        </w:r>
        <w:r w:rsidR="00682451">
          <w:rPr>
            <w:noProof/>
            <w:webHidden/>
          </w:rPr>
          <w:fldChar w:fldCharType="end"/>
        </w:r>
      </w:hyperlink>
    </w:p>
    <w:p w14:paraId="67092638" w14:textId="05A0E596" w:rsidR="00682451" w:rsidRDefault="00682451">
      <w:pPr>
        <w:pStyle w:val="Inhopg1"/>
        <w:rPr>
          <w:rFonts w:asciiTheme="minorHAnsi" w:eastAsiaTheme="minorEastAsia" w:hAnsiTheme="minorHAnsi" w:cstheme="minorBidi"/>
          <w:b w:val="0"/>
          <w:caps w:val="0"/>
          <w:noProof/>
          <w:sz w:val="22"/>
          <w:szCs w:val="22"/>
        </w:rPr>
      </w:pPr>
      <w:hyperlink w:anchor="_Toc86087157" w:history="1">
        <w:r w:rsidRPr="00835F97">
          <w:rPr>
            <w:rStyle w:val="Hyperlink"/>
            <w:noProof/>
          </w:rPr>
          <w:t>1</w:t>
        </w:r>
        <w:r>
          <w:rPr>
            <w:rFonts w:asciiTheme="minorHAnsi" w:eastAsiaTheme="minorEastAsia" w:hAnsiTheme="minorHAnsi" w:cstheme="minorBidi"/>
            <w:b w:val="0"/>
            <w:caps w:val="0"/>
            <w:noProof/>
            <w:sz w:val="22"/>
            <w:szCs w:val="22"/>
          </w:rPr>
          <w:tab/>
        </w:r>
        <w:r w:rsidRPr="00835F97">
          <w:rPr>
            <w:rStyle w:val="Hyperlink"/>
            <w:noProof/>
          </w:rPr>
          <w:t>Over de dataset</w:t>
        </w:r>
        <w:r>
          <w:rPr>
            <w:noProof/>
            <w:webHidden/>
          </w:rPr>
          <w:tab/>
        </w:r>
        <w:r>
          <w:rPr>
            <w:noProof/>
            <w:webHidden/>
          </w:rPr>
          <w:fldChar w:fldCharType="begin"/>
        </w:r>
        <w:r>
          <w:rPr>
            <w:noProof/>
            <w:webHidden/>
          </w:rPr>
          <w:instrText xml:space="preserve"> PAGEREF _Toc86087157 \h </w:instrText>
        </w:r>
        <w:r>
          <w:rPr>
            <w:noProof/>
            <w:webHidden/>
          </w:rPr>
        </w:r>
        <w:r>
          <w:rPr>
            <w:noProof/>
            <w:webHidden/>
          </w:rPr>
          <w:fldChar w:fldCharType="separate"/>
        </w:r>
        <w:r>
          <w:rPr>
            <w:noProof/>
            <w:webHidden/>
          </w:rPr>
          <w:t>4</w:t>
        </w:r>
        <w:r>
          <w:rPr>
            <w:noProof/>
            <w:webHidden/>
          </w:rPr>
          <w:fldChar w:fldCharType="end"/>
        </w:r>
      </w:hyperlink>
    </w:p>
    <w:p w14:paraId="650C0D9B" w14:textId="34A3456F" w:rsidR="00682451" w:rsidRDefault="00682451">
      <w:pPr>
        <w:pStyle w:val="Inhopg1"/>
        <w:rPr>
          <w:rFonts w:asciiTheme="minorHAnsi" w:eastAsiaTheme="minorEastAsia" w:hAnsiTheme="minorHAnsi" w:cstheme="minorBidi"/>
          <w:b w:val="0"/>
          <w:caps w:val="0"/>
          <w:noProof/>
          <w:sz w:val="22"/>
          <w:szCs w:val="22"/>
        </w:rPr>
      </w:pPr>
      <w:hyperlink w:anchor="_Toc86087158" w:history="1">
        <w:r w:rsidRPr="00835F97">
          <w:rPr>
            <w:rStyle w:val="Hyperlink"/>
            <w:noProof/>
          </w:rPr>
          <w:t>2</w:t>
        </w:r>
        <w:r>
          <w:rPr>
            <w:rFonts w:asciiTheme="minorHAnsi" w:eastAsiaTheme="minorEastAsia" w:hAnsiTheme="minorHAnsi" w:cstheme="minorBidi"/>
            <w:b w:val="0"/>
            <w:caps w:val="0"/>
            <w:noProof/>
            <w:sz w:val="22"/>
            <w:szCs w:val="22"/>
          </w:rPr>
          <w:tab/>
        </w:r>
        <w:r w:rsidRPr="00835F97">
          <w:rPr>
            <w:rStyle w:val="Hyperlink"/>
            <w:noProof/>
          </w:rPr>
          <w:t>Analyse</w:t>
        </w:r>
        <w:r>
          <w:rPr>
            <w:noProof/>
            <w:webHidden/>
          </w:rPr>
          <w:tab/>
        </w:r>
        <w:r>
          <w:rPr>
            <w:noProof/>
            <w:webHidden/>
          </w:rPr>
          <w:fldChar w:fldCharType="begin"/>
        </w:r>
        <w:r>
          <w:rPr>
            <w:noProof/>
            <w:webHidden/>
          </w:rPr>
          <w:instrText xml:space="preserve"> PAGEREF _Toc86087158 \h </w:instrText>
        </w:r>
        <w:r>
          <w:rPr>
            <w:noProof/>
            <w:webHidden/>
          </w:rPr>
        </w:r>
        <w:r>
          <w:rPr>
            <w:noProof/>
            <w:webHidden/>
          </w:rPr>
          <w:fldChar w:fldCharType="separate"/>
        </w:r>
        <w:r>
          <w:rPr>
            <w:noProof/>
            <w:webHidden/>
          </w:rPr>
          <w:t>5</w:t>
        </w:r>
        <w:r>
          <w:rPr>
            <w:noProof/>
            <w:webHidden/>
          </w:rPr>
          <w:fldChar w:fldCharType="end"/>
        </w:r>
      </w:hyperlink>
    </w:p>
    <w:p w14:paraId="1A72D64B" w14:textId="600BACC6" w:rsidR="00682451" w:rsidRDefault="00682451">
      <w:pPr>
        <w:pStyle w:val="Inhopg2"/>
        <w:rPr>
          <w:rFonts w:asciiTheme="minorHAnsi" w:eastAsiaTheme="minorEastAsia" w:hAnsiTheme="minorHAnsi" w:cstheme="minorBidi"/>
          <w:b w:val="0"/>
          <w:sz w:val="22"/>
          <w:szCs w:val="22"/>
        </w:rPr>
      </w:pPr>
      <w:hyperlink w:anchor="_Toc86087159" w:history="1">
        <w:r w:rsidRPr="00835F97">
          <w:rPr>
            <w:rStyle w:val="Hyperlink"/>
          </w:rPr>
          <w:t>2.1</w:t>
        </w:r>
        <w:r>
          <w:rPr>
            <w:rFonts w:asciiTheme="minorHAnsi" w:eastAsiaTheme="minorEastAsia" w:hAnsiTheme="minorHAnsi" w:cstheme="minorBidi"/>
            <w:b w:val="0"/>
            <w:sz w:val="22"/>
            <w:szCs w:val="22"/>
          </w:rPr>
          <w:tab/>
        </w:r>
        <w:r w:rsidRPr="00835F97">
          <w:rPr>
            <w:rStyle w:val="Hyperlink"/>
          </w:rPr>
          <w:t>Missing data</w:t>
        </w:r>
        <w:r>
          <w:rPr>
            <w:webHidden/>
          </w:rPr>
          <w:tab/>
        </w:r>
        <w:r>
          <w:rPr>
            <w:webHidden/>
          </w:rPr>
          <w:fldChar w:fldCharType="begin"/>
        </w:r>
        <w:r>
          <w:rPr>
            <w:webHidden/>
          </w:rPr>
          <w:instrText xml:space="preserve"> PAGEREF _Toc86087159 \h </w:instrText>
        </w:r>
        <w:r>
          <w:rPr>
            <w:webHidden/>
          </w:rPr>
        </w:r>
        <w:r>
          <w:rPr>
            <w:webHidden/>
          </w:rPr>
          <w:fldChar w:fldCharType="separate"/>
        </w:r>
        <w:r>
          <w:rPr>
            <w:webHidden/>
          </w:rPr>
          <w:t>5</w:t>
        </w:r>
        <w:r>
          <w:rPr>
            <w:webHidden/>
          </w:rPr>
          <w:fldChar w:fldCharType="end"/>
        </w:r>
      </w:hyperlink>
    </w:p>
    <w:p w14:paraId="4293ACB3" w14:textId="615E61BF" w:rsidR="00682451" w:rsidRDefault="00682451">
      <w:pPr>
        <w:pStyle w:val="Inhopg2"/>
        <w:rPr>
          <w:rFonts w:asciiTheme="minorHAnsi" w:eastAsiaTheme="minorEastAsia" w:hAnsiTheme="minorHAnsi" w:cstheme="minorBidi"/>
          <w:b w:val="0"/>
          <w:sz w:val="22"/>
          <w:szCs w:val="22"/>
        </w:rPr>
      </w:pPr>
      <w:hyperlink w:anchor="_Toc86087160" w:history="1">
        <w:r w:rsidRPr="00835F97">
          <w:rPr>
            <w:rStyle w:val="Hyperlink"/>
          </w:rPr>
          <w:t>2.2</w:t>
        </w:r>
        <w:r>
          <w:rPr>
            <w:rFonts w:asciiTheme="minorHAnsi" w:eastAsiaTheme="minorEastAsia" w:hAnsiTheme="minorHAnsi" w:cstheme="minorBidi"/>
            <w:b w:val="0"/>
            <w:sz w:val="22"/>
            <w:szCs w:val="22"/>
          </w:rPr>
          <w:tab/>
        </w:r>
        <w:r w:rsidRPr="00835F97">
          <w:rPr>
            <w:rStyle w:val="Hyperlink"/>
          </w:rPr>
          <w:t>Klasse &amp; Tarief</w:t>
        </w:r>
        <w:r>
          <w:rPr>
            <w:webHidden/>
          </w:rPr>
          <w:tab/>
        </w:r>
        <w:r>
          <w:rPr>
            <w:webHidden/>
          </w:rPr>
          <w:fldChar w:fldCharType="begin"/>
        </w:r>
        <w:r>
          <w:rPr>
            <w:webHidden/>
          </w:rPr>
          <w:instrText xml:space="preserve"> PAGEREF _Toc86087160 \h </w:instrText>
        </w:r>
        <w:r>
          <w:rPr>
            <w:webHidden/>
          </w:rPr>
        </w:r>
        <w:r>
          <w:rPr>
            <w:webHidden/>
          </w:rPr>
          <w:fldChar w:fldCharType="separate"/>
        </w:r>
        <w:r>
          <w:rPr>
            <w:webHidden/>
          </w:rPr>
          <w:t>6</w:t>
        </w:r>
        <w:r>
          <w:rPr>
            <w:webHidden/>
          </w:rPr>
          <w:fldChar w:fldCharType="end"/>
        </w:r>
      </w:hyperlink>
    </w:p>
    <w:p w14:paraId="3655245F" w14:textId="1FD52568" w:rsidR="00682451" w:rsidRDefault="00682451">
      <w:pPr>
        <w:pStyle w:val="Inhopg2"/>
        <w:rPr>
          <w:rFonts w:asciiTheme="minorHAnsi" w:eastAsiaTheme="minorEastAsia" w:hAnsiTheme="minorHAnsi" w:cstheme="minorBidi"/>
          <w:b w:val="0"/>
          <w:sz w:val="22"/>
          <w:szCs w:val="22"/>
        </w:rPr>
      </w:pPr>
      <w:hyperlink w:anchor="_Toc86087161" w:history="1">
        <w:r w:rsidRPr="00835F97">
          <w:rPr>
            <w:rStyle w:val="Hyperlink"/>
          </w:rPr>
          <w:t>2.3</w:t>
        </w:r>
        <w:r>
          <w:rPr>
            <w:rFonts w:asciiTheme="minorHAnsi" w:eastAsiaTheme="minorEastAsia" w:hAnsiTheme="minorHAnsi" w:cstheme="minorBidi"/>
            <w:b w:val="0"/>
            <w:sz w:val="22"/>
            <w:szCs w:val="22"/>
          </w:rPr>
          <w:tab/>
        </w:r>
        <w:r w:rsidRPr="00835F97">
          <w:rPr>
            <w:rStyle w:val="Hyperlink"/>
          </w:rPr>
          <w:t>Titel</w:t>
        </w:r>
        <w:r>
          <w:rPr>
            <w:webHidden/>
          </w:rPr>
          <w:tab/>
        </w:r>
        <w:r>
          <w:rPr>
            <w:webHidden/>
          </w:rPr>
          <w:fldChar w:fldCharType="begin"/>
        </w:r>
        <w:r>
          <w:rPr>
            <w:webHidden/>
          </w:rPr>
          <w:instrText xml:space="preserve"> PAGEREF _Toc86087161 \h </w:instrText>
        </w:r>
        <w:r>
          <w:rPr>
            <w:webHidden/>
          </w:rPr>
        </w:r>
        <w:r>
          <w:rPr>
            <w:webHidden/>
          </w:rPr>
          <w:fldChar w:fldCharType="separate"/>
        </w:r>
        <w:r>
          <w:rPr>
            <w:webHidden/>
          </w:rPr>
          <w:t>8</w:t>
        </w:r>
        <w:r>
          <w:rPr>
            <w:webHidden/>
          </w:rPr>
          <w:fldChar w:fldCharType="end"/>
        </w:r>
      </w:hyperlink>
    </w:p>
    <w:p w14:paraId="7B612614" w14:textId="21F18337" w:rsidR="00682451" w:rsidRDefault="00682451">
      <w:pPr>
        <w:pStyle w:val="Inhopg2"/>
        <w:rPr>
          <w:rFonts w:asciiTheme="minorHAnsi" w:eastAsiaTheme="minorEastAsia" w:hAnsiTheme="minorHAnsi" w:cstheme="minorBidi"/>
          <w:b w:val="0"/>
          <w:sz w:val="22"/>
          <w:szCs w:val="22"/>
        </w:rPr>
      </w:pPr>
      <w:hyperlink w:anchor="_Toc86087162" w:history="1">
        <w:r w:rsidRPr="00835F97">
          <w:rPr>
            <w:rStyle w:val="Hyperlink"/>
          </w:rPr>
          <w:t>2.4</w:t>
        </w:r>
        <w:r>
          <w:rPr>
            <w:rFonts w:asciiTheme="minorHAnsi" w:eastAsiaTheme="minorEastAsia" w:hAnsiTheme="minorHAnsi" w:cstheme="minorBidi"/>
            <w:b w:val="0"/>
            <w:sz w:val="22"/>
            <w:szCs w:val="22"/>
          </w:rPr>
          <w:tab/>
        </w:r>
        <w:r w:rsidRPr="00835F97">
          <w:rPr>
            <w:rStyle w:val="Hyperlink"/>
          </w:rPr>
          <w:t>Gezinsgrootte</w:t>
        </w:r>
        <w:r>
          <w:rPr>
            <w:webHidden/>
          </w:rPr>
          <w:tab/>
        </w:r>
        <w:r>
          <w:rPr>
            <w:webHidden/>
          </w:rPr>
          <w:fldChar w:fldCharType="begin"/>
        </w:r>
        <w:r>
          <w:rPr>
            <w:webHidden/>
          </w:rPr>
          <w:instrText xml:space="preserve"> PAGEREF _Toc86087162 \h </w:instrText>
        </w:r>
        <w:r>
          <w:rPr>
            <w:webHidden/>
          </w:rPr>
        </w:r>
        <w:r>
          <w:rPr>
            <w:webHidden/>
          </w:rPr>
          <w:fldChar w:fldCharType="separate"/>
        </w:r>
        <w:r>
          <w:rPr>
            <w:webHidden/>
          </w:rPr>
          <w:t>9</w:t>
        </w:r>
        <w:r>
          <w:rPr>
            <w:webHidden/>
          </w:rPr>
          <w:fldChar w:fldCharType="end"/>
        </w:r>
      </w:hyperlink>
    </w:p>
    <w:p w14:paraId="58FEB7BD" w14:textId="13D6E661" w:rsidR="00682451" w:rsidRDefault="00682451">
      <w:pPr>
        <w:pStyle w:val="Inhopg2"/>
        <w:rPr>
          <w:rFonts w:asciiTheme="minorHAnsi" w:eastAsiaTheme="minorEastAsia" w:hAnsiTheme="minorHAnsi" w:cstheme="minorBidi"/>
          <w:b w:val="0"/>
          <w:sz w:val="22"/>
          <w:szCs w:val="22"/>
        </w:rPr>
      </w:pPr>
      <w:hyperlink w:anchor="_Toc86087163" w:history="1">
        <w:r w:rsidRPr="00835F97">
          <w:rPr>
            <w:rStyle w:val="Hyperlink"/>
          </w:rPr>
          <w:t>2.5</w:t>
        </w:r>
        <w:r>
          <w:rPr>
            <w:rFonts w:asciiTheme="minorHAnsi" w:eastAsiaTheme="minorEastAsia" w:hAnsiTheme="minorHAnsi" w:cstheme="minorBidi"/>
            <w:b w:val="0"/>
            <w:sz w:val="22"/>
            <w:szCs w:val="22"/>
          </w:rPr>
          <w:tab/>
        </w:r>
        <w:r w:rsidRPr="00835F97">
          <w:rPr>
            <w:rStyle w:val="Hyperlink"/>
          </w:rPr>
          <w:t>Geslacht</w:t>
        </w:r>
        <w:r>
          <w:rPr>
            <w:webHidden/>
          </w:rPr>
          <w:tab/>
        </w:r>
        <w:r>
          <w:rPr>
            <w:webHidden/>
          </w:rPr>
          <w:fldChar w:fldCharType="begin"/>
        </w:r>
        <w:r>
          <w:rPr>
            <w:webHidden/>
          </w:rPr>
          <w:instrText xml:space="preserve"> PAGEREF _Toc86087163 \h </w:instrText>
        </w:r>
        <w:r>
          <w:rPr>
            <w:webHidden/>
          </w:rPr>
        </w:r>
        <w:r>
          <w:rPr>
            <w:webHidden/>
          </w:rPr>
          <w:fldChar w:fldCharType="separate"/>
        </w:r>
        <w:r>
          <w:rPr>
            <w:webHidden/>
          </w:rPr>
          <w:t>10</w:t>
        </w:r>
        <w:r>
          <w:rPr>
            <w:webHidden/>
          </w:rPr>
          <w:fldChar w:fldCharType="end"/>
        </w:r>
      </w:hyperlink>
    </w:p>
    <w:p w14:paraId="3EDBABD8" w14:textId="4D27CC54" w:rsidR="00682451" w:rsidRDefault="00682451">
      <w:pPr>
        <w:pStyle w:val="Inhopg1"/>
        <w:rPr>
          <w:rFonts w:asciiTheme="minorHAnsi" w:eastAsiaTheme="minorEastAsia" w:hAnsiTheme="minorHAnsi" w:cstheme="minorBidi"/>
          <w:b w:val="0"/>
          <w:caps w:val="0"/>
          <w:noProof/>
          <w:sz w:val="22"/>
          <w:szCs w:val="22"/>
        </w:rPr>
      </w:pPr>
      <w:hyperlink w:anchor="_Toc86087164" w:history="1">
        <w:r w:rsidRPr="00835F97">
          <w:rPr>
            <w:rStyle w:val="Hyperlink"/>
            <w:noProof/>
          </w:rPr>
          <w:t>3</w:t>
        </w:r>
        <w:r>
          <w:rPr>
            <w:rFonts w:asciiTheme="minorHAnsi" w:eastAsiaTheme="minorEastAsia" w:hAnsiTheme="minorHAnsi" w:cstheme="minorBidi"/>
            <w:b w:val="0"/>
            <w:caps w:val="0"/>
            <w:noProof/>
            <w:sz w:val="22"/>
            <w:szCs w:val="22"/>
          </w:rPr>
          <w:tab/>
        </w:r>
        <w:r w:rsidRPr="00835F97">
          <w:rPr>
            <w:rStyle w:val="Hyperlink"/>
            <w:noProof/>
          </w:rPr>
          <w:t>Conclusie</w:t>
        </w:r>
        <w:r>
          <w:rPr>
            <w:noProof/>
            <w:webHidden/>
          </w:rPr>
          <w:tab/>
        </w:r>
        <w:r>
          <w:rPr>
            <w:noProof/>
            <w:webHidden/>
          </w:rPr>
          <w:fldChar w:fldCharType="begin"/>
        </w:r>
        <w:r>
          <w:rPr>
            <w:noProof/>
            <w:webHidden/>
          </w:rPr>
          <w:instrText xml:space="preserve"> PAGEREF _Toc86087164 \h </w:instrText>
        </w:r>
        <w:r>
          <w:rPr>
            <w:noProof/>
            <w:webHidden/>
          </w:rPr>
        </w:r>
        <w:r>
          <w:rPr>
            <w:noProof/>
            <w:webHidden/>
          </w:rPr>
          <w:fldChar w:fldCharType="separate"/>
        </w:r>
        <w:r>
          <w:rPr>
            <w:noProof/>
            <w:webHidden/>
          </w:rPr>
          <w:t>11</w:t>
        </w:r>
        <w:r>
          <w:rPr>
            <w:noProof/>
            <w:webHidden/>
          </w:rPr>
          <w:fldChar w:fldCharType="end"/>
        </w:r>
      </w:hyperlink>
    </w:p>
    <w:p w14:paraId="4339772A" w14:textId="0C5C63AD" w:rsidR="00DD49C8" w:rsidRDefault="00CE42F1" w:rsidP="002E351F">
      <w:r>
        <w:fldChar w:fldCharType="end"/>
      </w:r>
    </w:p>
    <w:p w14:paraId="20EECE29" w14:textId="77777777" w:rsidR="00E66630" w:rsidRDefault="00E66630">
      <w:pPr>
        <w:spacing w:after="0"/>
      </w:pPr>
      <w:r>
        <w:br w:type="page"/>
      </w:r>
    </w:p>
    <w:p w14:paraId="0467CAB2" w14:textId="5A5F3FD3" w:rsidR="002E351F" w:rsidRDefault="00EC459C" w:rsidP="008F571F">
      <w:pPr>
        <w:pStyle w:val="Kop1"/>
      </w:pPr>
      <w:bookmarkStart w:id="2" w:name="_Toc86087157"/>
      <w:r>
        <w:lastRenderedPageBreak/>
        <w:t>Over de dataset</w:t>
      </w:r>
      <w:bookmarkEnd w:id="2"/>
      <w:r w:rsidR="00FD311D">
        <w:t xml:space="preserve"> </w:t>
      </w:r>
    </w:p>
    <w:p w14:paraId="1320641C" w14:textId="162763FB" w:rsidR="00FE3223" w:rsidRDefault="00FE3223" w:rsidP="00FE3223">
      <w:r>
        <w:t xml:space="preserve">De Titanic dataset bevat data van de passagiers aan boord van de Titanic, het  beruchte cruiseschip dat in april van 1912 zonk na een aanvaring met een ijsberg. Deze dataset bevat de info van de passagiers, en of ze de ramp overleefde of niet. </w:t>
      </w:r>
      <w:r>
        <w:br/>
        <w:t xml:space="preserve">Deze dataset is dan ook bekend in de AI-wereld en wordt veel gebruikt voor het oefenen van machine </w:t>
      </w:r>
      <w:proofErr w:type="spellStart"/>
      <w:r>
        <w:t>learning</w:t>
      </w:r>
      <w:proofErr w:type="spellEnd"/>
      <w:r>
        <w:t xml:space="preserve">. De opdracht is dan om een model te creëren dat kan voorstellen of een passagier de befaamde ramp heeft overleeft of niet op basis van hun leeftijd, klasse, geslacht, etc. Deze data wordt dan opgesplitst in een training- en </w:t>
      </w:r>
      <w:proofErr w:type="spellStart"/>
      <w:r>
        <w:t>testset</w:t>
      </w:r>
      <w:proofErr w:type="spellEnd"/>
      <w:r>
        <w:t>.</w:t>
      </w:r>
    </w:p>
    <w:p w14:paraId="00334FFB" w14:textId="767D60F8" w:rsidR="00FE3223" w:rsidRDefault="00FE3223" w:rsidP="00FE3223">
      <w:r>
        <w:t xml:space="preserve">Wij gaan echter geen </w:t>
      </w:r>
      <w:r w:rsidR="00195ECE">
        <w:t xml:space="preserve">machine </w:t>
      </w:r>
      <w:proofErr w:type="spellStart"/>
      <w:r w:rsidR="00195ECE">
        <w:t>learning</w:t>
      </w:r>
      <w:proofErr w:type="spellEnd"/>
      <w:r w:rsidR="00195ECE">
        <w:t xml:space="preserve"> maar data analyse op toepassen. Dit wilt </w:t>
      </w:r>
      <w:r w:rsidR="00C470B7">
        <w:t>dus zeggen dat wij geen modellen gaan maken, maar grafieken. De training/test splitsing hebben we dus ook niet nodig en dus voegen wij deze twee terug samen in één set.</w:t>
      </w:r>
    </w:p>
    <w:p w14:paraId="1CD7D34D" w14:textId="5A84B3F2" w:rsidR="00614295" w:rsidRDefault="00BD73FB" w:rsidP="00BD73FB">
      <w:pPr>
        <w:pStyle w:val="Kop1"/>
      </w:pPr>
      <w:bookmarkStart w:id="3" w:name="_Toc86087158"/>
      <w:r>
        <w:lastRenderedPageBreak/>
        <w:t>Analyse</w:t>
      </w:r>
      <w:bookmarkEnd w:id="3"/>
    </w:p>
    <w:p w14:paraId="2FF83563" w14:textId="23711099" w:rsidR="00C470B7" w:rsidRDefault="00C470B7" w:rsidP="00C470B7">
      <w:pPr>
        <w:pStyle w:val="Kop2"/>
      </w:pPr>
      <w:bookmarkStart w:id="4" w:name="_Toc86087159"/>
      <w:r>
        <w:t>Missing data</w:t>
      </w:r>
      <w:bookmarkEnd w:id="4"/>
    </w:p>
    <w:p w14:paraId="439685E3" w14:textId="04B46872" w:rsidR="00C470B7" w:rsidRDefault="00207500" w:rsidP="00C470B7">
      <w:r>
        <w:rPr>
          <w:noProof/>
        </w:rPr>
        <w:drawing>
          <wp:anchor distT="0" distB="0" distL="114300" distR="114300" simplePos="0" relativeHeight="251660288" behindDoc="0" locked="0" layoutInCell="1" allowOverlap="1" wp14:anchorId="2305E48E" wp14:editId="3ACEC3D8">
            <wp:simplePos x="0" y="0"/>
            <wp:positionH relativeFrom="margin">
              <wp:posOffset>23495</wp:posOffset>
            </wp:positionH>
            <wp:positionV relativeFrom="paragraph">
              <wp:posOffset>579120</wp:posOffset>
            </wp:positionV>
            <wp:extent cx="4899660" cy="302958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4">
                      <a:extLst>
                        <a:ext uri="{28A0092B-C50C-407E-A947-70E740481C1C}">
                          <a14:useLocalDpi xmlns:a14="http://schemas.microsoft.com/office/drawing/2010/main" val="0"/>
                        </a:ext>
                      </a:extLst>
                    </a:blip>
                    <a:stretch>
                      <a:fillRect/>
                    </a:stretch>
                  </pic:blipFill>
                  <pic:spPr>
                    <a:xfrm>
                      <a:off x="0" y="0"/>
                      <a:ext cx="4899660" cy="3029585"/>
                    </a:xfrm>
                    <a:prstGeom prst="rect">
                      <a:avLst/>
                    </a:prstGeom>
                  </pic:spPr>
                </pic:pic>
              </a:graphicData>
            </a:graphic>
            <wp14:sizeRelH relativeFrom="margin">
              <wp14:pctWidth>0</wp14:pctWidth>
            </wp14:sizeRelH>
            <wp14:sizeRelV relativeFrom="margin">
              <wp14:pctHeight>0</wp14:pctHeight>
            </wp14:sizeRelV>
          </wp:anchor>
        </w:drawing>
      </w:r>
      <w:r w:rsidR="00C470B7">
        <w:t>Tijdens het analyseren merkte we dat er hier en daar toch wat datapoints mistte. Na een beetje zoeken hebben we een manier gevonden om deze data te visualiseren. Hieronder kan je duidelijk zien wat er allemaal ontbreekt.</w:t>
      </w:r>
    </w:p>
    <w:p w14:paraId="46AEABA6" w14:textId="18E42D8E" w:rsidR="00C470B7" w:rsidRDefault="00C470B7" w:rsidP="00C470B7">
      <w:r>
        <w:t xml:space="preserve">Het meest prominente is de kajuit van elke passagier, slechts iets meer dan 20% </w:t>
      </w:r>
      <w:r w:rsidR="00F305AC">
        <w:t>is bekend. Dit vormt echter niet echt een probleem bij onze analyse aangezien wij vooral focussen op de overlevingsgraad op basis van geslacht, klasse, grootte van gezin, etc. Stel dat we een vergelijking maakte met overlevingsgraad en locatie op het schip, dan hadden we in de problemen gezeten.</w:t>
      </w:r>
    </w:p>
    <w:p w14:paraId="185FED4E" w14:textId="744BD10A" w:rsidR="006D21D3" w:rsidRDefault="00F305AC" w:rsidP="00C470B7">
      <w:r>
        <w:t>De andere twee waar er veel data ontbreekt zijn de leeftijd en of de passagier wel of niet de ramp overleefd heeft.</w:t>
      </w:r>
      <w:r>
        <w:br/>
        <w:t>De leeftijd hebben we eenvoudig kunnen oplossen door behulp van</w:t>
      </w:r>
      <w:r w:rsidR="00876201">
        <w:t xml:space="preserve"> het gemiddelde te pakken. Vervolgens hebben we de leeftijden opgedeeld in groepen</w:t>
      </w:r>
      <w:r>
        <w:br/>
        <w:t>Of de passagier wel of niet overleefd heeft is echter wel van cruciaal belang. Helaas kunnen we hier weinig aan veranderen</w:t>
      </w:r>
      <w:r w:rsidR="00876201">
        <w:t xml:space="preserve"> dus nemen we dit maar mee.</w:t>
      </w:r>
    </w:p>
    <w:p w14:paraId="21E723B2" w14:textId="77777777" w:rsidR="00817649" w:rsidRDefault="00817649" w:rsidP="00C470B7"/>
    <w:p w14:paraId="3486887F" w14:textId="77777777" w:rsidR="00817649" w:rsidRDefault="00817649" w:rsidP="00C470B7"/>
    <w:p w14:paraId="379ABFFD" w14:textId="77777777" w:rsidR="00817649" w:rsidRDefault="00817649" w:rsidP="00C470B7"/>
    <w:p w14:paraId="6A52307C" w14:textId="77777777" w:rsidR="00817649" w:rsidRDefault="00817649" w:rsidP="00C470B7"/>
    <w:p w14:paraId="1C43A9D5" w14:textId="77777777" w:rsidR="00817649" w:rsidRDefault="00817649" w:rsidP="00C470B7"/>
    <w:p w14:paraId="56E6ACC8" w14:textId="77777777" w:rsidR="00817649" w:rsidRDefault="00817649" w:rsidP="00C470B7"/>
    <w:p w14:paraId="2FEABBB5" w14:textId="77777777" w:rsidR="00817649" w:rsidRDefault="00817649" w:rsidP="00C470B7"/>
    <w:p w14:paraId="68D61C92" w14:textId="6A7F4799" w:rsidR="00207500" w:rsidRDefault="00207500" w:rsidP="00C470B7">
      <w:r>
        <w:lastRenderedPageBreak/>
        <w:t>Vervolgens</w:t>
      </w:r>
      <w:r w:rsidR="00EB2371">
        <w:t xml:space="preserve"> zijn we dieper gaan kijken welke data er exact ontbrak. Hieronder kan je een visualisatie zien van de verschillende combinaties van ontbrekende data in de records. Op de bovenste x-as geeft weer wat de vorige grafiek liet zien. De rechtse y-as geeft weer hoeveel entries er zijn met die exacte combinatie van missing data. Bijvoorbeeld; er zijn 529 entries waar enkel de kajuit ongekend is, 244 waar zowel kajuit alsook of ze het overleefd hebben niet gekend is, 183 passagiers waar we alles van weten, enz. Wat dus wilt zeggen dat de meerderheid van de passagiers wel iets ontbrekend heeft in hun data.</w:t>
      </w:r>
    </w:p>
    <w:p w14:paraId="3A56B478" w14:textId="4B284EAD" w:rsidR="00817649" w:rsidRDefault="00207500" w:rsidP="00C470B7">
      <w:r>
        <w:rPr>
          <w:noProof/>
        </w:rPr>
        <w:drawing>
          <wp:inline distT="0" distB="0" distL="0" distR="0" wp14:anchorId="662CE6BF" wp14:editId="6C35D66E">
            <wp:extent cx="5184140" cy="323024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3230245"/>
                    </a:xfrm>
                    <a:prstGeom prst="rect">
                      <a:avLst/>
                    </a:prstGeom>
                    <a:noFill/>
                    <a:ln>
                      <a:noFill/>
                    </a:ln>
                  </pic:spPr>
                </pic:pic>
              </a:graphicData>
            </a:graphic>
          </wp:inline>
        </w:drawing>
      </w:r>
    </w:p>
    <w:p w14:paraId="01C94209" w14:textId="7344DF00" w:rsidR="006D21D3" w:rsidRDefault="006D21D3" w:rsidP="006D21D3">
      <w:pPr>
        <w:pStyle w:val="Kop2"/>
      </w:pPr>
      <w:bookmarkStart w:id="5" w:name="_Toc86087160"/>
      <w:r>
        <w:t>Klasse</w:t>
      </w:r>
      <w:r w:rsidR="00EB2371">
        <w:t xml:space="preserve"> &amp; Tarief</w:t>
      </w:r>
      <w:bookmarkEnd w:id="5"/>
    </w:p>
    <w:p w14:paraId="50489D1E" w14:textId="77777777" w:rsidR="006D21D3" w:rsidRDefault="006D21D3" w:rsidP="006D21D3">
      <w:r>
        <w:t>Iedereen weet dat de passagiers aan boord van de Titanic verdeeld waren in drie klassen; de Derde Klasse waren de armste, die naar Amerika vertrokken om een beter leven te lijden. De Tweede Klasse waren de middenstand en de Eerste Klasse waren de rijkste mensen, voor wie de reis meer een pleziertripje was dan een manier van transport.</w:t>
      </w:r>
    </w:p>
    <w:p w14:paraId="0B70078D" w14:textId="1C076295" w:rsidR="006D21D3" w:rsidRPr="007616B2" w:rsidRDefault="006D21D3" w:rsidP="006D21D3">
      <w:r w:rsidRPr="007616B2">
        <w:t xml:space="preserve">De visualisatie toont duidelijk dat de Eerste Klasse, en dus de allerrijkste, wel degelijk de voorkeur kregen als het om </w:t>
      </w:r>
      <w:r w:rsidR="007616B2">
        <w:t>de overlevingslotto ging</w:t>
      </w:r>
      <w:r w:rsidRPr="007616B2">
        <w:t>. Meer dan de helft van deze passagiers overleefde de ramp, terwijl dat de passagiers uit Derde Klasse aanzienlijk onder het gemiddelde zitten.</w:t>
      </w:r>
      <w:r w:rsidR="007616B2">
        <w:t xml:space="preserve"> Tenslotte zien we dat het bij mensen uit tweede klasse een muntworp was of ze al dan niet levend naar huis gingen.</w:t>
      </w:r>
    </w:p>
    <w:p w14:paraId="5B9F2993" w14:textId="77777777" w:rsidR="00916F3F" w:rsidRPr="00916F3F" w:rsidRDefault="00916F3F" w:rsidP="006D21D3"/>
    <w:p w14:paraId="7BC73A53" w14:textId="2631903F" w:rsidR="006D21D3" w:rsidRDefault="00823318" w:rsidP="00823318">
      <w:r>
        <w:rPr>
          <w:noProof/>
        </w:rPr>
        <w:lastRenderedPageBreak/>
        <w:drawing>
          <wp:inline distT="0" distB="0" distL="0" distR="0" wp14:anchorId="33803E05" wp14:editId="4E68D148">
            <wp:extent cx="5166360" cy="3192943"/>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5171920" cy="3196379"/>
                    </a:xfrm>
                    <a:prstGeom prst="rect">
                      <a:avLst/>
                    </a:prstGeom>
                  </pic:spPr>
                </pic:pic>
              </a:graphicData>
            </a:graphic>
          </wp:inline>
        </w:drawing>
      </w:r>
    </w:p>
    <w:p w14:paraId="5677999A" w14:textId="75A29588" w:rsidR="00EB2371" w:rsidRDefault="00EB2371" w:rsidP="00823318">
      <w:r>
        <w:t>Deze trends zien we ook terug als we de overlevingskans plotten</w:t>
      </w:r>
      <w:r w:rsidR="00817649">
        <w:t xml:space="preserve"> tegenover het tickettarief. Bij de goedkoopste tickets, Derde Klasse dus, zien we dat het merendeel de maagdenreis niet overleefde. Bij de middelste tarieven zijn overlevingskans en dodental vrijwel gelijk, en hoe duurder de tickets, hoe minder doden.</w:t>
      </w:r>
    </w:p>
    <w:p w14:paraId="3852769F" w14:textId="5C277BFA" w:rsidR="00EB2371" w:rsidRDefault="00EB2371" w:rsidP="00823318">
      <w:r>
        <w:rPr>
          <w:noProof/>
        </w:rPr>
        <w:drawing>
          <wp:inline distT="0" distB="0" distL="0" distR="0" wp14:anchorId="4E9C6C45" wp14:editId="1E21FA12">
            <wp:extent cx="5184140" cy="321183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7">
                      <a:extLst>
                        <a:ext uri="{28A0092B-C50C-407E-A947-70E740481C1C}">
                          <a14:useLocalDpi xmlns:a14="http://schemas.microsoft.com/office/drawing/2010/main" val="0"/>
                        </a:ext>
                      </a:extLst>
                    </a:blip>
                    <a:stretch>
                      <a:fillRect/>
                    </a:stretch>
                  </pic:blipFill>
                  <pic:spPr>
                    <a:xfrm>
                      <a:off x="0" y="0"/>
                      <a:ext cx="5184140" cy="3211830"/>
                    </a:xfrm>
                    <a:prstGeom prst="rect">
                      <a:avLst/>
                    </a:prstGeom>
                  </pic:spPr>
                </pic:pic>
              </a:graphicData>
            </a:graphic>
          </wp:inline>
        </w:drawing>
      </w:r>
    </w:p>
    <w:p w14:paraId="5CDC3073" w14:textId="063B9F52" w:rsidR="00452548" w:rsidRDefault="00452548" w:rsidP="00823318"/>
    <w:p w14:paraId="385BC3B6" w14:textId="336FFC6D" w:rsidR="00452548" w:rsidRDefault="00452548" w:rsidP="00823318"/>
    <w:p w14:paraId="2EB1D78D" w14:textId="77777777" w:rsidR="00817649" w:rsidRDefault="00817649" w:rsidP="00823318"/>
    <w:p w14:paraId="6D20D824" w14:textId="6DF7187D" w:rsidR="006D21D3" w:rsidRDefault="00452548" w:rsidP="006D21D3">
      <w:pPr>
        <w:pStyle w:val="Kop2"/>
      </w:pPr>
      <w:bookmarkStart w:id="6" w:name="_Toc86087161"/>
      <w:r>
        <w:lastRenderedPageBreak/>
        <w:t>Titel</w:t>
      </w:r>
      <w:bookmarkEnd w:id="6"/>
    </w:p>
    <w:p w14:paraId="370224D3" w14:textId="08CAA9DD" w:rsidR="00452548" w:rsidRDefault="00452548" w:rsidP="00452548">
      <w:r>
        <w:t xml:space="preserve">Iets handig wat we hebben opgemerkt is dat er in de namen van de passagiers ook hun titel verwerkt is (Mr, </w:t>
      </w:r>
      <w:proofErr w:type="spellStart"/>
      <w:r>
        <w:t>Mrs</w:t>
      </w:r>
      <w:proofErr w:type="spellEnd"/>
      <w:r>
        <w:t xml:space="preserve">, </w:t>
      </w:r>
      <w:proofErr w:type="spellStart"/>
      <w:r>
        <w:t>Dr</w:t>
      </w:r>
      <w:proofErr w:type="spellEnd"/>
      <w:r>
        <w:t xml:space="preserve">, </w:t>
      </w:r>
      <w:proofErr w:type="spellStart"/>
      <w:r>
        <w:t>Countess</w:t>
      </w:r>
      <w:proofErr w:type="spellEnd"/>
      <w:r>
        <w:t xml:space="preserve">, enz.). Met behulp van </w:t>
      </w:r>
      <w:proofErr w:type="spellStart"/>
      <w:r>
        <w:t>regular</w:t>
      </w:r>
      <w:proofErr w:type="spellEnd"/>
      <w:r>
        <w:t xml:space="preserve"> </w:t>
      </w:r>
      <w:proofErr w:type="spellStart"/>
      <w:r>
        <w:t>expressions</w:t>
      </w:r>
      <w:proofErr w:type="spellEnd"/>
      <w:r>
        <w:t xml:space="preserve"> is het ons dan ook gelukt om deze titels af te zonderen en hiermee dan een visualisatie te maken.</w:t>
      </w:r>
      <w:r w:rsidR="00876201">
        <w:t xml:space="preserve"> Omdat er veel verschillende titels waren hebben we deze verdeeld in 5 groepen.</w:t>
      </w:r>
      <w:r>
        <w:t xml:space="preserve"> Hiermee krijgen we vat op zowel het aantal soort passagier er aanwezig was, alsook hun overlevingskans.</w:t>
      </w:r>
    </w:p>
    <w:p w14:paraId="6F84B1B3" w14:textId="0D217CA7" w:rsidR="00452548" w:rsidRPr="00452548" w:rsidRDefault="00452548" w:rsidP="00452548">
      <w:r>
        <w:t>We zien dat het voor vrouwen weinig uitmaakte of je nu gehuwd was of niet, terwijl je als man meer kans had om te overleven als je een hogere status had</w:t>
      </w:r>
      <w:r w:rsidR="00916F3F">
        <w:t>, die relatie zagen we ook in de vorige relatie.</w:t>
      </w:r>
      <w:r>
        <w:t xml:space="preserve"> </w:t>
      </w:r>
    </w:p>
    <w:p w14:paraId="425F5F65" w14:textId="0AE07F1C" w:rsidR="00452548" w:rsidRDefault="00452548" w:rsidP="00823318">
      <w:r>
        <w:rPr>
          <w:noProof/>
        </w:rPr>
        <w:drawing>
          <wp:inline distT="0" distB="0" distL="0" distR="0" wp14:anchorId="3F1910BB" wp14:editId="08BCD99B">
            <wp:extent cx="5015390"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8">
                      <a:extLst>
                        <a:ext uri="{28A0092B-C50C-407E-A947-70E740481C1C}">
                          <a14:useLocalDpi xmlns:a14="http://schemas.microsoft.com/office/drawing/2010/main" val="0"/>
                        </a:ext>
                      </a:extLst>
                    </a:blip>
                    <a:stretch>
                      <a:fillRect/>
                    </a:stretch>
                  </pic:blipFill>
                  <pic:spPr>
                    <a:xfrm>
                      <a:off x="0" y="0"/>
                      <a:ext cx="5017446" cy="3102611"/>
                    </a:xfrm>
                    <a:prstGeom prst="rect">
                      <a:avLst/>
                    </a:prstGeom>
                  </pic:spPr>
                </pic:pic>
              </a:graphicData>
            </a:graphic>
          </wp:inline>
        </w:drawing>
      </w:r>
    </w:p>
    <w:p w14:paraId="61790AAB" w14:textId="7B9B367B" w:rsidR="00361E99" w:rsidRDefault="00361E99" w:rsidP="00823318"/>
    <w:p w14:paraId="0C861043" w14:textId="0E2A8C52" w:rsidR="00361E99" w:rsidRDefault="00361E99" w:rsidP="00823318"/>
    <w:p w14:paraId="1155DF30" w14:textId="265FED29" w:rsidR="00361E99" w:rsidRDefault="00361E99" w:rsidP="00823318"/>
    <w:p w14:paraId="491A04A0" w14:textId="063059F3" w:rsidR="00361E99" w:rsidRDefault="00361E99" w:rsidP="00823318"/>
    <w:p w14:paraId="07F7815E" w14:textId="3D2AAE91" w:rsidR="00361E99" w:rsidRDefault="00361E99" w:rsidP="00823318"/>
    <w:p w14:paraId="2977CC17" w14:textId="73DD58E8" w:rsidR="00361E99" w:rsidRDefault="00361E99" w:rsidP="00823318"/>
    <w:p w14:paraId="0DA8B239" w14:textId="1BC9E497" w:rsidR="00361E99" w:rsidRDefault="00361E99" w:rsidP="00823318"/>
    <w:p w14:paraId="2B532AF5" w14:textId="30A3B207" w:rsidR="00361E99" w:rsidRDefault="00361E99" w:rsidP="00823318"/>
    <w:p w14:paraId="12F172CA" w14:textId="53CD645B" w:rsidR="00361E99" w:rsidRDefault="00361E99" w:rsidP="00823318"/>
    <w:p w14:paraId="098FE103" w14:textId="6FB7DD6B" w:rsidR="00361E99" w:rsidRDefault="00361E99" w:rsidP="00823318"/>
    <w:p w14:paraId="7BB64DF3" w14:textId="77777777" w:rsidR="00361E99" w:rsidRDefault="00361E99" w:rsidP="00823318"/>
    <w:p w14:paraId="5A89EC17" w14:textId="0B8F1A5C" w:rsidR="00520208" w:rsidRDefault="00520208" w:rsidP="00520208">
      <w:pPr>
        <w:pStyle w:val="Kop2"/>
      </w:pPr>
      <w:bookmarkStart w:id="7" w:name="_Toc86087162"/>
      <w:r>
        <w:lastRenderedPageBreak/>
        <w:t>Gezinsgrootte</w:t>
      </w:r>
      <w:bookmarkEnd w:id="7"/>
    </w:p>
    <w:p w14:paraId="0BF2F6FE" w14:textId="50320591" w:rsidR="00520208" w:rsidRDefault="00520208" w:rsidP="00520208">
      <w:r>
        <w:t xml:space="preserve">Niet elke passagier reisde alleen. We wilden weten of de grootte van het gezin ook een invloed had op je overlevingskans. </w:t>
      </w:r>
      <w:r>
        <w:br/>
        <w:t>Als we de grafiek hieronder bekijken zien we dat als je alleen was, er een grote kans was dat je de ramp niet kan navertellen. Dit kan echter een bias zijn omdat er in totaal gezien gewoon veel meer alleen-reizigers waren dan gezinnen.</w:t>
      </w:r>
    </w:p>
    <w:p w14:paraId="2A0C6F08" w14:textId="4BFB413F" w:rsidR="00520208" w:rsidRDefault="00520208" w:rsidP="00520208">
      <w:r>
        <w:t>De overlevingskans verschuift echter naar de positieve kant bij gezinnen van 2, 3 en 4 personen. Bevat het gezin meer mensen dan dit, is de kans op overleving terug kleiner.</w:t>
      </w:r>
    </w:p>
    <w:p w14:paraId="0EAD44D5" w14:textId="6B5806C3" w:rsidR="00361E99" w:rsidRDefault="00361E99" w:rsidP="00823318">
      <w:r>
        <w:t>Opvallend is wel dat er geen gezinnen waren met 9 of 10 personen, maar wel enkele van 11, helaas overleefde geen compleet gezin van deze grootte.</w:t>
      </w:r>
      <w:r>
        <w:br/>
      </w:r>
      <w:r w:rsidR="00823318">
        <w:rPr>
          <w:noProof/>
        </w:rPr>
        <w:drawing>
          <wp:inline distT="0" distB="0" distL="0" distR="0" wp14:anchorId="528C18A2" wp14:editId="48BB6AFA">
            <wp:extent cx="5184140" cy="3217741"/>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9">
                      <a:extLst>
                        <a:ext uri="{28A0092B-C50C-407E-A947-70E740481C1C}">
                          <a14:useLocalDpi xmlns:a14="http://schemas.microsoft.com/office/drawing/2010/main" val="0"/>
                        </a:ext>
                      </a:extLst>
                    </a:blip>
                    <a:stretch>
                      <a:fillRect/>
                    </a:stretch>
                  </pic:blipFill>
                  <pic:spPr>
                    <a:xfrm>
                      <a:off x="0" y="0"/>
                      <a:ext cx="5184140" cy="3217741"/>
                    </a:xfrm>
                    <a:prstGeom prst="rect">
                      <a:avLst/>
                    </a:prstGeom>
                  </pic:spPr>
                </pic:pic>
              </a:graphicData>
            </a:graphic>
          </wp:inline>
        </w:drawing>
      </w:r>
    </w:p>
    <w:p w14:paraId="2B085EBA" w14:textId="7B26D105" w:rsidR="00F70CA6" w:rsidRDefault="00F70CA6" w:rsidP="00823318"/>
    <w:p w14:paraId="1B2DA9A6" w14:textId="41D21075" w:rsidR="00F70CA6" w:rsidRDefault="00F70CA6" w:rsidP="00823318"/>
    <w:p w14:paraId="32CE3976" w14:textId="2C7F3F5B" w:rsidR="00F70CA6" w:rsidRDefault="00F70CA6" w:rsidP="00823318"/>
    <w:p w14:paraId="28AE5795" w14:textId="4362BA95" w:rsidR="00F70CA6" w:rsidRDefault="00F70CA6" w:rsidP="00823318"/>
    <w:p w14:paraId="3D9CBC99" w14:textId="40FC0496" w:rsidR="00F70CA6" w:rsidRDefault="00F70CA6" w:rsidP="00823318"/>
    <w:p w14:paraId="1F48C184" w14:textId="4534A252" w:rsidR="00F70CA6" w:rsidRDefault="00F70CA6" w:rsidP="00823318"/>
    <w:p w14:paraId="0F43F491" w14:textId="3D0A0ACF" w:rsidR="00F70CA6" w:rsidRDefault="00F70CA6" w:rsidP="00823318"/>
    <w:p w14:paraId="454D8084" w14:textId="645F1BA3" w:rsidR="00F70CA6" w:rsidRDefault="00F70CA6" w:rsidP="00823318"/>
    <w:p w14:paraId="2FB41F6C" w14:textId="77777777" w:rsidR="00817649" w:rsidRDefault="00817649" w:rsidP="00823318"/>
    <w:p w14:paraId="4A4008C3" w14:textId="52F5A8CD" w:rsidR="00361E99" w:rsidRDefault="00361E99" w:rsidP="00361E99">
      <w:pPr>
        <w:pStyle w:val="Kop2"/>
      </w:pPr>
      <w:bookmarkStart w:id="8" w:name="_Toc86087163"/>
      <w:r>
        <w:lastRenderedPageBreak/>
        <w:t>Geslacht</w:t>
      </w:r>
      <w:bookmarkEnd w:id="8"/>
    </w:p>
    <w:p w14:paraId="556876E8" w14:textId="528A6875" w:rsidR="00361E99" w:rsidRDefault="00361E99" w:rsidP="00361E99">
      <w:r w:rsidRPr="00361E99">
        <w:t xml:space="preserve">En last but </w:t>
      </w:r>
      <w:proofErr w:type="spellStart"/>
      <w:r w:rsidRPr="00361E99">
        <w:t>not</w:t>
      </w:r>
      <w:proofErr w:type="spellEnd"/>
      <w:r w:rsidRPr="00361E99">
        <w:t xml:space="preserve"> </w:t>
      </w:r>
      <w:proofErr w:type="spellStart"/>
      <w:r w:rsidRPr="00361E99">
        <w:t>least</w:t>
      </w:r>
      <w:proofErr w:type="spellEnd"/>
      <w:r w:rsidRPr="00361E99">
        <w:t xml:space="preserve"> kijken we nog na</w:t>
      </w:r>
      <w:r>
        <w:t>ar het geslacht. Waarschijnlijk de meest onderzochte vergelijking. We hebben deze visualisatie opgedeeld in twee; eentje waar de overlevingsgraad makkelijker te zien is in verhouding en de andere met totale waardes.</w:t>
      </w:r>
    </w:p>
    <w:p w14:paraId="22D635CF" w14:textId="6FE02D86" w:rsidR="00361E99" w:rsidRDefault="00361E99" w:rsidP="00361E99">
      <w:r>
        <w:t xml:space="preserve">Wat we overduidelijk kunnen zien is dat het bekende gezegde; “vrouwen en kinderen eerst” wel meer is dan een filmcliché. Driekwart van de vrouwelijke passagiers overleefde de zeemansdood, terwijl je als man minder dan </w:t>
      </w:r>
      <w:r w:rsidR="007616B2">
        <w:t>25%</w:t>
      </w:r>
      <w:r>
        <w:t xml:space="preserve"> kans had op overleving.</w:t>
      </w:r>
    </w:p>
    <w:p w14:paraId="74DABB73" w14:textId="4AB3B5F3" w:rsidR="00361E99" w:rsidRPr="00361E99" w:rsidRDefault="00361E99" w:rsidP="00361E99">
      <w:r>
        <w:t>Ten tweede zien we ook dat er bijna</w:t>
      </w:r>
      <w:r w:rsidR="00F70CA6">
        <w:t xml:space="preserve"> dubbel zoveel mannen aan boord waren dan vrouwen. Dit kan dan weer invloed hebben op de overlevingskansen. Gendergelijkheid was in die tijd nog niet echt ingeburgerd zo te zien.</w:t>
      </w:r>
    </w:p>
    <w:p w14:paraId="759AEA85" w14:textId="694ECA21" w:rsidR="00823318" w:rsidRPr="00823318" w:rsidRDefault="00823318" w:rsidP="00823318">
      <w:r>
        <w:rPr>
          <w:noProof/>
        </w:rPr>
        <w:drawing>
          <wp:inline distT="0" distB="0" distL="0" distR="0" wp14:anchorId="1DFA3546" wp14:editId="2F441A02">
            <wp:extent cx="5184140" cy="291893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140" cy="2918936"/>
                    </a:xfrm>
                    <a:prstGeom prst="rect">
                      <a:avLst/>
                    </a:prstGeom>
                  </pic:spPr>
                </pic:pic>
              </a:graphicData>
            </a:graphic>
          </wp:inline>
        </w:drawing>
      </w:r>
      <w:r>
        <w:rPr>
          <w:noProof/>
        </w:rPr>
        <w:drawing>
          <wp:inline distT="0" distB="0" distL="0" distR="0" wp14:anchorId="4B2D9AD7" wp14:editId="4FDED7F3">
            <wp:extent cx="5173765" cy="3201035"/>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21">
                      <a:extLst>
                        <a:ext uri="{28A0092B-C50C-407E-A947-70E740481C1C}">
                          <a14:useLocalDpi xmlns:a14="http://schemas.microsoft.com/office/drawing/2010/main" val="0"/>
                        </a:ext>
                      </a:extLst>
                    </a:blip>
                    <a:stretch>
                      <a:fillRect/>
                    </a:stretch>
                  </pic:blipFill>
                  <pic:spPr>
                    <a:xfrm>
                      <a:off x="0" y="0"/>
                      <a:ext cx="5189546" cy="3210799"/>
                    </a:xfrm>
                    <a:prstGeom prst="rect">
                      <a:avLst/>
                    </a:prstGeom>
                  </pic:spPr>
                </pic:pic>
              </a:graphicData>
            </a:graphic>
          </wp:inline>
        </w:drawing>
      </w:r>
    </w:p>
    <w:p w14:paraId="15EE3B72" w14:textId="46EED0B8" w:rsidR="00BD73FB" w:rsidRDefault="00BD73FB" w:rsidP="00BD73FB">
      <w:pPr>
        <w:pStyle w:val="Kop1"/>
      </w:pPr>
      <w:bookmarkStart w:id="9" w:name="_Toc86087164"/>
      <w:r>
        <w:lastRenderedPageBreak/>
        <w:t>Conclusie</w:t>
      </w:r>
      <w:bookmarkEnd w:id="9"/>
    </w:p>
    <w:p w14:paraId="52C9F377" w14:textId="6460FC4E" w:rsidR="00876201" w:rsidRDefault="00876201" w:rsidP="00876201">
      <w:r>
        <w:t xml:space="preserve">We kunnen concluderen dat over het algemeen de meeste vrouwen en kinderen de ramp hebben overleefd, alsook de bemanningsleden. De mannen waren bij </w:t>
      </w:r>
      <w:r w:rsidR="006842C5">
        <w:t>de minderheid als het ging over levend uit de ramp te komen.</w:t>
      </w:r>
    </w:p>
    <w:p w14:paraId="77BC2D1A" w14:textId="1637CD5D" w:rsidR="006842C5" w:rsidRPr="00876201" w:rsidRDefault="006842C5" w:rsidP="00876201">
      <w:r>
        <w:t>De klasse alsook de grootte van de familie had wel degelijk een impact op de overlevingskans.</w:t>
      </w:r>
      <w:r w:rsidR="00817649">
        <w:t xml:space="preserve"> Hoe dit precies komt kunnen we niet uit de data halen.</w:t>
      </w:r>
    </w:p>
    <w:sectPr w:rsidR="006842C5" w:rsidRPr="00876201" w:rsidSect="008F571F">
      <w:headerReference w:type="default" r:id="rId22"/>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F666" w14:textId="77777777" w:rsidR="00627903" w:rsidRDefault="00627903">
      <w:r>
        <w:separator/>
      </w:r>
    </w:p>
  </w:endnote>
  <w:endnote w:type="continuationSeparator" w:id="0">
    <w:p w14:paraId="237317E4" w14:textId="77777777" w:rsidR="00627903" w:rsidRDefault="0062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C715" w14:textId="77777777" w:rsidR="00627903" w:rsidRDefault="00627903">
      <w:r>
        <w:separator/>
      </w:r>
    </w:p>
  </w:footnote>
  <w:footnote w:type="continuationSeparator" w:id="0">
    <w:p w14:paraId="13027F90" w14:textId="77777777" w:rsidR="00627903" w:rsidRDefault="0062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49B191A5" w:rsidR="007755B1" w:rsidRPr="008F571F" w:rsidRDefault="007755B1" w:rsidP="008F571F">
    <w:pPr>
      <w:pStyle w:val="Koptekst"/>
      <w:pBdr>
        <w:bottom w:val="none" w:sz="0" w:space="0" w:color="auto"/>
      </w:pBd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2580"/>
        </w:tabs>
        <w:ind w:left="2580"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54A8"/>
    <w:rsid w:val="00072B74"/>
    <w:rsid w:val="00076C2A"/>
    <w:rsid w:val="0009041A"/>
    <w:rsid w:val="000C02D6"/>
    <w:rsid w:val="000E0FA0"/>
    <w:rsid w:val="00133D7F"/>
    <w:rsid w:val="00153653"/>
    <w:rsid w:val="00155D8C"/>
    <w:rsid w:val="00166BB3"/>
    <w:rsid w:val="00195ECE"/>
    <w:rsid w:val="001A434B"/>
    <w:rsid w:val="001C01E3"/>
    <w:rsid w:val="001C732B"/>
    <w:rsid w:val="00207500"/>
    <w:rsid w:val="00291F78"/>
    <w:rsid w:val="002A0152"/>
    <w:rsid w:val="002A3280"/>
    <w:rsid w:val="002E351F"/>
    <w:rsid w:val="00300B4D"/>
    <w:rsid w:val="00351740"/>
    <w:rsid w:val="00361E99"/>
    <w:rsid w:val="00424212"/>
    <w:rsid w:val="00452548"/>
    <w:rsid w:val="00520208"/>
    <w:rsid w:val="00535E9E"/>
    <w:rsid w:val="005628DD"/>
    <w:rsid w:val="00566678"/>
    <w:rsid w:val="005A6BB0"/>
    <w:rsid w:val="005C2B0C"/>
    <w:rsid w:val="005E2A53"/>
    <w:rsid w:val="006048B4"/>
    <w:rsid w:val="00604F5E"/>
    <w:rsid w:val="00614295"/>
    <w:rsid w:val="00617173"/>
    <w:rsid w:val="00625984"/>
    <w:rsid w:val="00627903"/>
    <w:rsid w:val="00633767"/>
    <w:rsid w:val="00650176"/>
    <w:rsid w:val="00652404"/>
    <w:rsid w:val="00654574"/>
    <w:rsid w:val="006743F6"/>
    <w:rsid w:val="00682451"/>
    <w:rsid w:val="006842C5"/>
    <w:rsid w:val="0069001E"/>
    <w:rsid w:val="00690B26"/>
    <w:rsid w:val="00697CC4"/>
    <w:rsid w:val="006D21D3"/>
    <w:rsid w:val="006E5F9F"/>
    <w:rsid w:val="006E7E79"/>
    <w:rsid w:val="00700985"/>
    <w:rsid w:val="00707838"/>
    <w:rsid w:val="007315C2"/>
    <w:rsid w:val="007616B2"/>
    <w:rsid w:val="007755B1"/>
    <w:rsid w:val="007779A0"/>
    <w:rsid w:val="007C498C"/>
    <w:rsid w:val="007C5158"/>
    <w:rsid w:val="007F6E1D"/>
    <w:rsid w:val="0080735A"/>
    <w:rsid w:val="00817649"/>
    <w:rsid w:val="00823318"/>
    <w:rsid w:val="00836A35"/>
    <w:rsid w:val="008411A9"/>
    <w:rsid w:val="00843ADD"/>
    <w:rsid w:val="008546C3"/>
    <w:rsid w:val="00854EA0"/>
    <w:rsid w:val="00876201"/>
    <w:rsid w:val="008C162C"/>
    <w:rsid w:val="008E455B"/>
    <w:rsid w:val="008F175F"/>
    <w:rsid w:val="008F571F"/>
    <w:rsid w:val="00916F3F"/>
    <w:rsid w:val="00953331"/>
    <w:rsid w:val="00975D41"/>
    <w:rsid w:val="00976392"/>
    <w:rsid w:val="009F1D73"/>
    <w:rsid w:val="00A12A6F"/>
    <w:rsid w:val="00A12DDB"/>
    <w:rsid w:val="00A514A8"/>
    <w:rsid w:val="00A660D3"/>
    <w:rsid w:val="00A77E95"/>
    <w:rsid w:val="00AA7E40"/>
    <w:rsid w:val="00AC3271"/>
    <w:rsid w:val="00B0687C"/>
    <w:rsid w:val="00B12407"/>
    <w:rsid w:val="00B74C34"/>
    <w:rsid w:val="00B81081"/>
    <w:rsid w:val="00B916E8"/>
    <w:rsid w:val="00BA692D"/>
    <w:rsid w:val="00BA7F8E"/>
    <w:rsid w:val="00BC0A52"/>
    <w:rsid w:val="00BD73FB"/>
    <w:rsid w:val="00C132D1"/>
    <w:rsid w:val="00C27B73"/>
    <w:rsid w:val="00C470B7"/>
    <w:rsid w:val="00C60A45"/>
    <w:rsid w:val="00CB02C4"/>
    <w:rsid w:val="00CE42F1"/>
    <w:rsid w:val="00CE4A38"/>
    <w:rsid w:val="00CF6676"/>
    <w:rsid w:val="00D67C46"/>
    <w:rsid w:val="00D70D2A"/>
    <w:rsid w:val="00D77078"/>
    <w:rsid w:val="00DC0707"/>
    <w:rsid w:val="00DD49C8"/>
    <w:rsid w:val="00DF595A"/>
    <w:rsid w:val="00E30870"/>
    <w:rsid w:val="00E30872"/>
    <w:rsid w:val="00E66630"/>
    <w:rsid w:val="00E90574"/>
    <w:rsid w:val="00EB2371"/>
    <w:rsid w:val="00EB3E41"/>
    <w:rsid w:val="00EB75B0"/>
    <w:rsid w:val="00EC41A1"/>
    <w:rsid w:val="00EC459C"/>
    <w:rsid w:val="00ED05C4"/>
    <w:rsid w:val="00ED3186"/>
    <w:rsid w:val="00EF1175"/>
    <w:rsid w:val="00EF7816"/>
    <w:rsid w:val="00F2518B"/>
    <w:rsid w:val="00F305AC"/>
    <w:rsid w:val="00F5501C"/>
    <w:rsid w:val="00F70CA6"/>
    <w:rsid w:val="00F826C1"/>
    <w:rsid w:val="00F873A3"/>
    <w:rsid w:val="00FB2F3F"/>
    <w:rsid w:val="00FC548E"/>
    <w:rsid w:val="00FD311D"/>
    <w:rsid w:val="00FE3223"/>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Verwijzingopmerking">
    <w:name w:val="annotation reference"/>
    <w:basedOn w:val="Standaardalinea-lettertype"/>
    <w:semiHidden/>
    <w:unhideWhenUsed/>
    <w:rsid w:val="00F873A3"/>
    <w:rPr>
      <w:sz w:val="16"/>
      <w:szCs w:val="16"/>
    </w:rPr>
  </w:style>
  <w:style w:type="paragraph" w:styleId="Tekstopmerking">
    <w:name w:val="annotation text"/>
    <w:basedOn w:val="Standaard"/>
    <w:link w:val="TekstopmerkingChar"/>
    <w:semiHidden/>
    <w:unhideWhenUsed/>
    <w:rsid w:val="00F873A3"/>
  </w:style>
  <w:style w:type="character" w:customStyle="1" w:styleId="TekstopmerkingChar">
    <w:name w:val="Tekst opmerking Char"/>
    <w:basedOn w:val="Standaardalinea-lettertype"/>
    <w:link w:val="Tekstopmerking"/>
    <w:semiHidden/>
    <w:rsid w:val="00F873A3"/>
  </w:style>
  <w:style w:type="paragraph" w:styleId="Onderwerpvanopmerking">
    <w:name w:val="annotation subject"/>
    <w:basedOn w:val="Tekstopmerking"/>
    <w:next w:val="Tekstopmerking"/>
    <w:link w:val="OnderwerpvanopmerkingChar"/>
    <w:semiHidden/>
    <w:unhideWhenUsed/>
    <w:rsid w:val="00F873A3"/>
    <w:rPr>
      <w:b/>
      <w:bCs/>
    </w:rPr>
  </w:style>
  <w:style w:type="character" w:customStyle="1" w:styleId="OnderwerpvanopmerkingChar">
    <w:name w:val="Onderwerp van opmerking Char"/>
    <w:basedOn w:val="TekstopmerkingChar"/>
    <w:link w:val="Onderwerpvanopmerking"/>
    <w:semiHidden/>
    <w:rsid w:val="00F873A3"/>
    <w:rPr>
      <w:b/>
      <w:bCs/>
    </w:rPr>
  </w:style>
  <w:style w:type="paragraph" w:styleId="Ballontekst">
    <w:name w:val="Balloon Text"/>
    <w:basedOn w:val="Standaard"/>
    <w:link w:val="BallontekstChar"/>
    <w:semiHidden/>
    <w:unhideWhenUsed/>
    <w:rsid w:val="00F873A3"/>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F873A3"/>
    <w:rPr>
      <w:rFonts w:ascii="Segoe UI" w:hAnsi="Segoe UI" w:cs="Segoe UI"/>
      <w:sz w:val="18"/>
      <w:szCs w:val="18"/>
    </w:rPr>
  </w:style>
  <w:style w:type="paragraph" w:styleId="Bibliografie">
    <w:name w:val="Bibliography"/>
    <w:basedOn w:val="Standaard"/>
    <w:next w:val="Standaard"/>
    <w:uiPriority w:val="37"/>
    <w:unhideWhenUsed/>
    <w:rsid w:val="00614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193</TotalTime>
  <Pages>10</Pages>
  <Words>1072</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6960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Klaas Eelen</cp:lastModifiedBy>
  <cp:revision>9</cp:revision>
  <cp:lastPrinted>2017-01-01T22:58:00Z</cp:lastPrinted>
  <dcterms:created xsi:type="dcterms:W3CDTF">2021-10-20T15:39:00Z</dcterms:created>
  <dcterms:modified xsi:type="dcterms:W3CDTF">2021-10-25T18:45:00Z</dcterms:modified>
</cp:coreProperties>
</file>